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6B45" w:rsidRPr="00376B45" w:rsidRDefault="00376B45" w:rsidP="00376B45">
      <w:pPr>
        <w:spacing w:after="0" w:line="240" w:lineRule="atLeast"/>
        <w:jc w:val="right"/>
        <w:rPr>
          <w:rFonts w:ascii="Arial" w:hAnsi="Arial" w:cs="Arial"/>
          <w:highlight w:val="yellow"/>
        </w:rPr>
      </w:pPr>
      <w:r w:rsidRPr="00376B45">
        <w:rPr>
          <w:rFonts w:ascii="Arial" w:hAnsi="Arial" w:cs="Arial"/>
          <w:highlight w:val="yellow"/>
        </w:rPr>
        <w:t>Materia</w:t>
      </w:r>
    </w:p>
    <w:p w:rsidR="00376B45" w:rsidRPr="00376B45" w:rsidRDefault="00376B45" w:rsidP="00376B45">
      <w:pPr>
        <w:spacing w:after="0" w:line="240" w:lineRule="atLeast"/>
        <w:jc w:val="right"/>
        <w:rPr>
          <w:rFonts w:ascii="Arial" w:hAnsi="Arial" w:cs="Arial"/>
        </w:rPr>
      </w:pPr>
      <w:r w:rsidRPr="00376B45">
        <w:rPr>
          <w:rFonts w:ascii="Arial" w:hAnsi="Arial" w:cs="Arial"/>
          <w:highlight w:val="yellow"/>
        </w:rPr>
        <w:t>Título de la tarea</w:t>
      </w:r>
    </w:p>
    <w:p w:rsidR="00376B45" w:rsidRPr="00376B45" w:rsidRDefault="00376B45" w:rsidP="00376B45">
      <w:pPr>
        <w:spacing w:after="0" w:line="240" w:lineRule="atLeast"/>
        <w:jc w:val="center"/>
        <w:rPr>
          <w:rFonts w:ascii="Arial" w:hAnsi="Arial" w:cs="Arial"/>
          <w:sz w:val="32"/>
          <w:szCs w:val="32"/>
        </w:rPr>
      </w:pPr>
      <w:r w:rsidRPr="007310EB">
        <w:rPr>
          <w:rFonts w:ascii="Arial" w:hAnsi="Arial" w:cs="Arial"/>
          <w:sz w:val="32"/>
          <w:szCs w:val="32"/>
          <w:highlight w:val="yellow"/>
        </w:rPr>
        <w:t>Título</w:t>
      </w:r>
    </w:p>
    <w:p w:rsidR="00376B45" w:rsidRPr="00376B45" w:rsidRDefault="00376B45" w:rsidP="00376B45">
      <w:pPr>
        <w:spacing w:after="0" w:line="240" w:lineRule="atLeast"/>
        <w:jc w:val="center"/>
        <w:rPr>
          <w:rFonts w:ascii="Arial" w:hAnsi="Arial" w:cs="Arial"/>
          <w:sz w:val="32"/>
          <w:szCs w:val="32"/>
        </w:rPr>
      </w:pPr>
    </w:p>
    <w:p w:rsidR="0009664F" w:rsidRPr="00F2256B" w:rsidRDefault="0009664F" w:rsidP="0009664F">
      <w:pPr>
        <w:spacing w:after="0" w:line="240" w:lineRule="atLeast"/>
        <w:rPr>
          <w:rFonts w:ascii="Arial" w:hAnsi="Arial" w:cs="Arial"/>
          <w:sz w:val="24"/>
          <w:szCs w:val="24"/>
        </w:rPr>
      </w:pPr>
      <w:bookmarkStart w:id="0" w:name="_GoBack"/>
      <w:r w:rsidRPr="00F2256B">
        <w:rPr>
          <w:rFonts w:ascii="Arial" w:hAnsi="Arial" w:cs="Arial"/>
          <w:sz w:val="24"/>
          <w:szCs w:val="24"/>
        </w:rPr>
        <w:t>Ejercicio 2.1. Curvas parametrizadas</w:t>
      </w:r>
    </w:p>
    <w:p w:rsidR="0009664F" w:rsidRPr="00F2256B" w:rsidRDefault="0009664F" w:rsidP="0009664F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09664F" w:rsidRPr="00F2256B" w:rsidRDefault="0009664F" w:rsidP="0009664F">
      <w:pPr>
        <w:spacing w:after="0" w:line="240" w:lineRule="atLeast"/>
        <w:rPr>
          <w:rFonts w:ascii="Arial" w:hAnsi="Arial" w:cs="Arial"/>
          <w:sz w:val="24"/>
          <w:szCs w:val="24"/>
        </w:rPr>
      </w:pPr>
      <w:r w:rsidRPr="00F2256B">
        <w:rPr>
          <w:rFonts w:ascii="Arial" w:hAnsi="Arial" w:cs="Arial"/>
          <w:sz w:val="24"/>
          <w:szCs w:val="24"/>
        </w:rPr>
        <w:t>Obtenga las curvas parametrizadas para las siguientes curvas.</w:t>
      </w:r>
    </w:p>
    <w:p w:rsidR="00F2256B" w:rsidRPr="00F2256B" w:rsidRDefault="00F2256B" w:rsidP="0009664F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F2256B" w:rsidRPr="00F2256B" w:rsidRDefault="00F2256B" w:rsidP="00F2256B">
      <w:pPr>
        <w:spacing w:after="0" w:line="240" w:lineRule="atLeast"/>
        <w:rPr>
          <w:rFonts w:ascii="Arial" w:hAnsi="Arial" w:cs="Arial"/>
          <w:sz w:val="24"/>
          <w:szCs w:val="24"/>
        </w:rPr>
      </w:pPr>
      <w:r w:rsidRPr="00F2256B">
        <w:rPr>
          <w:rFonts w:ascii="Arial" w:hAnsi="Arial" w:cs="Arial"/>
          <w:sz w:val="24"/>
          <w:szCs w:val="24"/>
        </w:rPr>
        <w:t>Seleccione valores adecuados del parámetro t y grafique las curvas usando un programa computacional.</w:t>
      </w:r>
    </w:p>
    <w:p w:rsidR="00F2256B" w:rsidRPr="00F2256B" w:rsidRDefault="00F2256B" w:rsidP="0009664F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09664F" w:rsidRPr="00F2256B" w:rsidRDefault="0009664F" w:rsidP="0009664F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09664F" w:rsidRPr="00F2256B" w:rsidRDefault="0009664F" w:rsidP="0009664F">
      <w:pPr>
        <w:pStyle w:val="Prrafodelista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 w:rsidRPr="00F2256B">
        <w:rPr>
          <w:rFonts w:ascii="Arial" w:hAnsi="Arial" w:cs="Arial"/>
          <w:sz w:val="24"/>
          <w:szCs w:val="24"/>
        </w:rPr>
        <w:t xml:space="preserve">Círculo en el plano </w:t>
      </w:r>
      <w:proofErr w:type="spellStart"/>
      <w:r w:rsidRPr="00F2256B">
        <w:rPr>
          <w:rFonts w:ascii="Arial" w:hAnsi="Arial" w:cs="Arial"/>
          <w:sz w:val="24"/>
          <w:szCs w:val="24"/>
        </w:rPr>
        <w:t>xz</w:t>
      </w:r>
      <w:proofErr w:type="spellEnd"/>
      <w:r w:rsidRPr="00F2256B">
        <w:rPr>
          <w:rFonts w:ascii="Arial" w:hAnsi="Arial" w:cs="Arial"/>
          <w:sz w:val="24"/>
          <w:szCs w:val="24"/>
        </w:rPr>
        <w:t xml:space="preserve"> de radio 6m colocado a una distancia lateral de 25m en dirección y.</w:t>
      </w:r>
    </w:p>
    <w:p w:rsidR="00F2256B" w:rsidRPr="00F2256B" w:rsidRDefault="00F2256B" w:rsidP="00F2256B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F2256B" w:rsidRPr="00F2256B" w:rsidRDefault="00F2256B" w:rsidP="00F2256B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6*cos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25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6*sin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,     t∈[0, 2π]</m:t>
          </m:r>
        </m:oMath>
      </m:oMathPara>
    </w:p>
    <w:p w:rsidR="00F2256B" w:rsidRPr="00F2256B" w:rsidRDefault="00F2256B" w:rsidP="00F2256B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r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=6;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t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= </w:t>
      </w: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linspace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(0, 2*pi, 1000);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x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=r*cos(t);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z=r*sin(t);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y=25;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figure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plot3(</w:t>
      </w:r>
      <w:proofErr w:type="spellStart"/>
      <w:proofErr w:type="gramStart"/>
      <w:r w:rsidRPr="00F2256B"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</w:rPr>
        <w:t>+zeros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(1,numel(x)),z);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F2256B">
        <w:rPr>
          <w:rFonts w:ascii="Courier New" w:hAnsi="Courier New" w:cs="Courier New"/>
          <w:color w:val="A020F0"/>
          <w:sz w:val="24"/>
          <w:szCs w:val="24"/>
        </w:rPr>
        <w:t>'x-axis'</w:t>
      </w:r>
      <w:r w:rsidRPr="00F2256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F2256B">
        <w:rPr>
          <w:rFonts w:ascii="Courier New" w:hAnsi="Courier New" w:cs="Courier New"/>
          <w:color w:val="A020F0"/>
          <w:sz w:val="24"/>
          <w:szCs w:val="24"/>
        </w:rPr>
        <w:t>'y-axis'</w:t>
      </w:r>
      <w:r w:rsidRPr="00F2256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zlabel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>'z-axis'</w:t>
      </w: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axis </w:t>
      </w: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>equal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xlim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([-(r+0.4*r) (r+0.4*r)])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zlim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([-(r+0.4*r) (r+0.4*r)])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ylim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[20 30])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2256B"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F2256B" w:rsidRPr="00F2256B" w:rsidRDefault="00F2256B" w:rsidP="00F2256B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09664F" w:rsidRPr="00F2256B" w:rsidRDefault="00F2256B" w:rsidP="00F2256B">
      <w:pPr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F2256B">
        <w:rPr>
          <w:noProof/>
          <w:sz w:val="24"/>
          <w:szCs w:val="24"/>
        </w:rPr>
        <w:lastRenderedPageBreak/>
        <w:drawing>
          <wp:inline distT="0" distB="0" distL="0" distR="0" wp14:anchorId="591A18B7" wp14:editId="5D14169D">
            <wp:extent cx="2349500" cy="2638589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600" cy="264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6B" w:rsidRPr="00F2256B" w:rsidRDefault="00F2256B" w:rsidP="00F2256B">
      <w:pPr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09664F" w:rsidRPr="00F2256B" w:rsidRDefault="0009664F" w:rsidP="0009664F">
      <w:pPr>
        <w:pStyle w:val="Prrafodelista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 w:rsidRPr="00F2256B">
        <w:rPr>
          <w:rFonts w:ascii="Arial" w:hAnsi="Arial" w:cs="Arial"/>
          <w:sz w:val="24"/>
          <w:szCs w:val="24"/>
        </w:rPr>
        <w:t xml:space="preserve">Elipse en el plano </w:t>
      </w:r>
      <w:proofErr w:type="spellStart"/>
      <w:r w:rsidRPr="00F2256B">
        <w:rPr>
          <w:rFonts w:ascii="Arial" w:hAnsi="Arial" w:cs="Arial"/>
          <w:sz w:val="24"/>
          <w:szCs w:val="24"/>
        </w:rPr>
        <w:t>yz</w:t>
      </w:r>
      <w:proofErr w:type="spellEnd"/>
      <w:r w:rsidRPr="00F2256B">
        <w:rPr>
          <w:rFonts w:ascii="Arial" w:hAnsi="Arial" w:cs="Arial"/>
          <w:sz w:val="24"/>
          <w:szCs w:val="24"/>
        </w:rPr>
        <w:t xml:space="preserve"> con semiejes de tamaño 4m en y </w:t>
      </w:r>
      <w:proofErr w:type="spellStart"/>
      <w:r w:rsidRPr="00F2256B">
        <w:rPr>
          <w:rFonts w:ascii="Arial" w:hAnsi="Arial" w:cs="Arial"/>
          <w:sz w:val="24"/>
          <w:szCs w:val="24"/>
        </w:rPr>
        <w:t>y</w:t>
      </w:r>
      <w:proofErr w:type="spellEnd"/>
      <w:r w:rsidRPr="00F2256B">
        <w:rPr>
          <w:rFonts w:ascii="Arial" w:hAnsi="Arial" w:cs="Arial"/>
          <w:sz w:val="24"/>
          <w:szCs w:val="24"/>
        </w:rPr>
        <w:t xml:space="preserve"> tamaño 8m en z colocado a</w:t>
      </w:r>
      <w:r w:rsidR="00F2256B" w:rsidRPr="00F2256B">
        <w:rPr>
          <w:rFonts w:ascii="Arial" w:hAnsi="Arial" w:cs="Arial"/>
          <w:sz w:val="24"/>
          <w:szCs w:val="24"/>
        </w:rPr>
        <w:t xml:space="preserve"> </w:t>
      </w:r>
      <w:r w:rsidRPr="00F2256B">
        <w:rPr>
          <w:rFonts w:ascii="Arial" w:hAnsi="Arial" w:cs="Arial"/>
          <w:sz w:val="24"/>
          <w:szCs w:val="24"/>
        </w:rPr>
        <w:t>una distancia lateral de 10m en dirección x.</w:t>
      </w:r>
    </w:p>
    <w:p w:rsidR="00F2256B" w:rsidRPr="00F2256B" w:rsidRDefault="00F2256B" w:rsidP="00F2256B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09664F" w:rsidRPr="00F2256B" w:rsidRDefault="00F2256B" w:rsidP="0009664F">
      <w:pPr>
        <w:spacing w:after="0" w:line="240" w:lineRule="atLeast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10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*s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8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,     t∈[0, 2π]</m:t>
          </m:r>
        </m:oMath>
      </m:oMathPara>
    </w:p>
    <w:p w:rsidR="00F2256B" w:rsidRPr="00F2256B" w:rsidRDefault="00F2256B" w:rsidP="0009664F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a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=8;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b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=4;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t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= </w:t>
      </w: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linspace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(0, 2*pi, 1000);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z=a*cos(t);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y=b*sin(t);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x=10;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figure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plot3(</w:t>
      </w: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x+zeros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</w:rPr>
        <w:t>1,numel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</w:rPr>
        <w:t>(y)),</w:t>
      </w: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y,z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F2256B">
        <w:rPr>
          <w:rFonts w:ascii="Courier New" w:hAnsi="Courier New" w:cs="Courier New"/>
          <w:color w:val="A020F0"/>
          <w:sz w:val="24"/>
          <w:szCs w:val="24"/>
        </w:rPr>
        <w:t>'x-axis'</w:t>
      </w:r>
      <w:r w:rsidRPr="00F2256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F2256B">
        <w:rPr>
          <w:rFonts w:ascii="Courier New" w:hAnsi="Courier New" w:cs="Courier New"/>
          <w:color w:val="A020F0"/>
          <w:sz w:val="24"/>
          <w:szCs w:val="24"/>
        </w:rPr>
        <w:t>'y-axis'</w:t>
      </w:r>
      <w:r w:rsidRPr="00F2256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zlabel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>'z-axis'</w:t>
      </w: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axis </w:t>
      </w: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>equal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xlim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[6 14])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ylim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([-(b+0.4*b) (b+0.4*b)])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zlim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([-(a+0.4*a) (a+0.4*a)])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2256B"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2256B" w:rsidRPr="00F2256B" w:rsidRDefault="00F2256B" w:rsidP="00F2256B">
      <w:pPr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F2256B">
        <w:rPr>
          <w:noProof/>
          <w:sz w:val="24"/>
          <w:szCs w:val="24"/>
        </w:rPr>
        <w:lastRenderedPageBreak/>
        <w:drawing>
          <wp:inline distT="0" distB="0" distL="0" distR="0" wp14:anchorId="0BBB2B41" wp14:editId="3A77A2E2">
            <wp:extent cx="2334491" cy="3268287"/>
            <wp:effectExtent l="0" t="0" r="889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0383" cy="327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6B" w:rsidRPr="00F2256B" w:rsidRDefault="00F2256B" w:rsidP="00F2256B">
      <w:pPr>
        <w:spacing w:after="0" w:line="240" w:lineRule="atLeast"/>
        <w:jc w:val="center"/>
        <w:rPr>
          <w:rFonts w:ascii="Arial" w:hAnsi="Arial" w:cs="Arial"/>
          <w:sz w:val="24"/>
          <w:szCs w:val="24"/>
        </w:rPr>
      </w:pPr>
    </w:p>
    <w:p w:rsidR="0009664F" w:rsidRPr="00F2256B" w:rsidRDefault="0009664F" w:rsidP="0009664F">
      <w:pPr>
        <w:pStyle w:val="Prrafodelista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 w:rsidRPr="00F2256B">
        <w:rPr>
          <w:rFonts w:ascii="Arial" w:hAnsi="Arial" w:cs="Arial"/>
          <w:sz w:val="24"/>
          <w:szCs w:val="24"/>
        </w:rPr>
        <w:t>Hélice circular de radio 2m, altura total de 10m y 4.5 vueltas</w:t>
      </w:r>
    </w:p>
    <w:p w:rsidR="00F2256B" w:rsidRPr="00F2256B" w:rsidRDefault="00F2256B" w:rsidP="00F2256B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F2256B" w:rsidRPr="00F2256B" w:rsidRDefault="00F2256B" w:rsidP="00F2256B">
      <w:pPr>
        <w:spacing w:after="0" w:line="240" w:lineRule="atLeast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2*cos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2*sin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4.5</m:t>
                                </m:r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π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,     t∈[0, </m:t>
          </m:r>
          <m:r>
            <w:rPr>
              <w:rFonts w:ascii="Cambria Math" w:hAnsi="Cambria Math" w:cs="Arial"/>
              <w:sz w:val="24"/>
              <w:szCs w:val="24"/>
            </w:rPr>
            <m:t>9</m:t>
          </m:r>
          <m:r>
            <w:rPr>
              <w:rFonts w:ascii="Cambria Math" w:hAnsi="Cambria Math" w:cs="Arial"/>
              <w:sz w:val="24"/>
              <w:szCs w:val="24"/>
            </w:rPr>
            <m:t>π]</m:t>
          </m:r>
        </m:oMath>
      </m:oMathPara>
    </w:p>
    <w:p w:rsidR="0009664F" w:rsidRPr="00F2256B" w:rsidRDefault="0009664F" w:rsidP="0009664F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d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=10;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r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 2;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t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 </w:t>
      </w: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linspace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(0, 9*pi, 1000);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x= r*cos(t);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y = r*sin(t);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z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 (d/9)*t/pi;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figure</w:t>
      </w:r>
      <w:proofErr w:type="gramEnd"/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plot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3(</w:t>
      </w: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x,y,z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F2256B">
        <w:rPr>
          <w:rFonts w:ascii="Courier New" w:hAnsi="Courier New" w:cs="Courier New"/>
          <w:color w:val="A020F0"/>
          <w:sz w:val="24"/>
          <w:szCs w:val="24"/>
        </w:rPr>
        <w:t>'x-axis'</w:t>
      </w:r>
      <w:r w:rsidRPr="00F2256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F2256B">
        <w:rPr>
          <w:rFonts w:ascii="Courier New" w:hAnsi="Courier New" w:cs="Courier New"/>
          <w:color w:val="A020F0"/>
          <w:sz w:val="24"/>
          <w:szCs w:val="24"/>
        </w:rPr>
        <w:t>'y-axis'</w:t>
      </w:r>
      <w:r w:rsidRPr="00F2256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zlabel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>'z-axis'</w:t>
      </w: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axis </w:t>
      </w: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>equal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xlim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([-(r+0.4*r) (r+0.4*r)])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ylim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([-(r+0.4*r) (r+0.4*r)])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zlim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[0 10.5])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grid </w:t>
      </w: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</w:p>
    <w:p w:rsidR="00F2256B" w:rsidRPr="00F2256B" w:rsidRDefault="00F2256B" w:rsidP="00F2256B">
      <w:pPr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F2256B">
        <w:rPr>
          <w:noProof/>
          <w:sz w:val="24"/>
          <w:szCs w:val="24"/>
        </w:rPr>
        <w:lastRenderedPageBreak/>
        <w:drawing>
          <wp:inline distT="0" distB="0" distL="0" distR="0" wp14:anchorId="63A220BB" wp14:editId="7E8CDFF1">
            <wp:extent cx="1752600" cy="2450711"/>
            <wp:effectExtent l="0" t="0" r="0" b="698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62528" cy="2464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6B" w:rsidRPr="00F2256B" w:rsidRDefault="00F2256B" w:rsidP="0009664F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09664F" w:rsidRPr="00F2256B" w:rsidRDefault="0009664F" w:rsidP="0009664F">
      <w:pPr>
        <w:pStyle w:val="Prrafodelista"/>
        <w:numPr>
          <w:ilvl w:val="0"/>
          <w:numId w:val="1"/>
        </w:numPr>
        <w:spacing w:after="0" w:line="240" w:lineRule="atLeast"/>
        <w:rPr>
          <w:rFonts w:ascii="Arial" w:hAnsi="Arial" w:cs="Arial"/>
          <w:sz w:val="24"/>
          <w:szCs w:val="24"/>
        </w:rPr>
      </w:pPr>
      <w:r w:rsidRPr="00F2256B">
        <w:rPr>
          <w:rFonts w:ascii="Arial" w:hAnsi="Arial" w:cs="Arial"/>
          <w:sz w:val="24"/>
          <w:szCs w:val="24"/>
        </w:rPr>
        <w:t xml:space="preserve">Hélice elipsoidal con un semieje en dirección y de 1m y otro semieje en </w:t>
      </w:r>
      <w:proofErr w:type="spellStart"/>
      <w:r w:rsidRPr="00F2256B">
        <w:rPr>
          <w:rFonts w:ascii="Arial" w:hAnsi="Arial" w:cs="Arial"/>
          <w:sz w:val="24"/>
          <w:szCs w:val="24"/>
        </w:rPr>
        <w:t>direción</w:t>
      </w:r>
      <w:proofErr w:type="spellEnd"/>
      <w:r w:rsidRPr="00F2256B">
        <w:rPr>
          <w:rFonts w:ascii="Arial" w:hAnsi="Arial" w:cs="Arial"/>
          <w:sz w:val="24"/>
          <w:szCs w:val="24"/>
        </w:rPr>
        <w:t xml:space="preserve"> z de 3m y 16 vueltas espaciadas por 0.20m en dirección x.</w:t>
      </w:r>
    </w:p>
    <w:p w:rsidR="00F2256B" w:rsidRPr="00F2256B" w:rsidRDefault="00F2256B" w:rsidP="00F2256B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F2256B" w:rsidRPr="00F2256B" w:rsidRDefault="00F2256B" w:rsidP="00F2256B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0.2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2π</m:t>
                        </m:r>
                      </m:den>
                    </m:f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,     t∈[0, </m:t>
          </m:r>
          <m:r>
            <w:rPr>
              <w:rFonts w:ascii="Cambria Math" w:hAnsi="Cambria Math" w:cs="Arial"/>
              <w:sz w:val="24"/>
              <w:szCs w:val="24"/>
            </w:rPr>
            <m:t>32</m:t>
          </m:r>
          <m:r>
            <w:rPr>
              <w:rFonts w:ascii="Cambria Math" w:hAnsi="Cambria Math" w:cs="Arial"/>
              <w:sz w:val="24"/>
              <w:szCs w:val="24"/>
            </w:rPr>
            <m:t>π]</m:t>
          </m:r>
        </m:oMath>
      </m:oMathPara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gap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= 0.20;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a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=3;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b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=1;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t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 </w:t>
      </w: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linspace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(0,32*pi,1000);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x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= (gap/2)*t/pi;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y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 b*sin(t);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z = a*cos(t);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figure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plot3(</w:t>
      </w:r>
      <w:proofErr w:type="spellStart"/>
      <w:proofErr w:type="gramStart"/>
      <w:r w:rsidRPr="00F2256B"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</w:rPr>
        <w:t>,z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F2256B">
        <w:rPr>
          <w:rFonts w:ascii="Courier New" w:hAnsi="Courier New" w:cs="Courier New"/>
          <w:color w:val="A020F0"/>
          <w:sz w:val="24"/>
          <w:szCs w:val="24"/>
        </w:rPr>
        <w:t>'x-axis'</w:t>
      </w:r>
      <w:r w:rsidRPr="00F2256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F2256B">
        <w:rPr>
          <w:rFonts w:ascii="Courier New" w:hAnsi="Courier New" w:cs="Courier New"/>
          <w:color w:val="A020F0"/>
          <w:sz w:val="24"/>
          <w:szCs w:val="24"/>
        </w:rPr>
        <w:t>'y-axis'</w:t>
      </w:r>
      <w:r w:rsidRPr="00F2256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zlabel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>'z-axis'</w:t>
      </w: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axis </w:t>
      </w: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>equal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xlim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[0 3.5])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ylim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([-(b+0.4*b) (b+0.4*b)])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zlim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([-(a+0.4*a) (a+0.4*a)])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grid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 w:rsidRPr="00F2256B">
        <w:rPr>
          <w:rFonts w:ascii="Courier New" w:hAnsi="Courier New" w:cs="Courier New"/>
          <w:color w:val="A020F0"/>
          <w:sz w:val="24"/>
          <w:szCs w:val="24"/>
        </w:rPr>
        <w:t>on</w:t>
      </w:r>
      <w:proofErr w:type="spellEnd"/>
    </w:p>
    <w:p w:rsidR="0009664F" w:rsidRPr="00F2256B" w:rsidRDefault="0009664F" w:rsidP="0009664F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F2256B" w:rsidRPr="00F2256B" w:rsidRDefault="00F2256B" w:rsidP="0009664F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09664F" w:rsidRPr="00F2256B" w:rsidRDefault="00F2256B" w:rsidP="00F2256B">
      <w:pPr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F2256B">
        <w:rPr>
          <w:noProof/>
          <w:sz w:val="24"/>
          <w:szCs w:val="24"/>
        </w:rPr>
        <w:lastRenderedPageBreak/>
        <w:drawing>
          <wp:inline distT="0" distB="0" distL="0" distR="0" wp14:anchorId="6B67F992" wp14:editId="4033D532">
            <wp:extent cx="1655618" cy="2851669"/>
            <wp:effectExtent l="0" t="0" r="1905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688745" cy="290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64F" w:rsidRPr="00F2256B" w:rsidRDefault="0009664F" w:rsidP="0009664F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09664F" w:rsidRPr="00F2256B" w:rsidRDefault="0009664F" w:rsidP="0009664F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09664F" w:rsidRPr="00F2256B" w:rsidRDefault="0009664F" w:rsidP="0009664F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09664F" w:rsidRPr="00F2256B" w:rsidRDefault="0009664F" w:rsidP="0009664F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09664F" w:rsidRPr="00F2256B" w:rsidRDefault="0009664F" w:rsidP="0009664F">
      <w:pPr>
        <w:spacing w:after="0" w:line="240" w:lineRule="atLeast"/>
        <w:rPr>
          <w:rFonts w:ascii="Arial" w:hAnsi="Arial" w:cs="Arial"/>
          <w:sz w:val="24"/>
          <w:szCs w:val="24"/>
        </w:rPr>
      </w:pPr>
      <w:r w:rsidRPr="00F2256B">
        <w:rPr>
          <w:rFonts w:ascii="Arial" w:hAnsi="Arial" w:cs="Arial"/>
          <w:sz w:val="24"/>
          <w:szCs w:val="24"/>
        </w:rPr>
        <w:t>Ejercicio 2.2. Velocidad y aceleración</w:t>
      </w:r>
    </w:p>
    <w:p w:rsidR="0009664F" w:rsidRPr="00F2256B" w:rsidRDefault="0009664F" w:rsidP="0009664F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09664F" w:rsidRPr="00F2256B" w:rsidRDefault="0009664F" w:rsidP="0009664F">
      <w:pPr>
        <w:spacing w:after="0" w:line="240" w:lineRule="atLeast"/>
        <w:rPr>
          <w:rFonts w:ascii="Arial" w:hAnsi="Arial" w:cs="Arial"/>
          <w:sz w:val="24"/>
          <w:szCs w:val="24"/>
        </w:rPr>
      </w:pPr>
      <w:r w:rsidRPr="00F2256B">
        <w:rPr>
          <w:rFonts w:ascii="Arial" w:hAnsi="Arial" w:cs="Arial"/>
          <w:sz w:val="24"/>
          <w:szCs w:val="24"/>
        </w:rPr>
        <w:t>Obtenga los vectores de velocidad y aceleración para las curvas del ejercicio anterior.</w:t>
      </w:r>
    </w:p>
    <w:p w:rsidR="00F2256B" w:rsidRPr="00F2256B" w:rsidRDefault="00F2256B" w:rsidP="0009664F">
      <w:pPr>
        <w:spacing w:after="0" w:line="240" w:lineRule="atLeast"/>
        <w:rPr>
          <w:rFonts w:ascii="Arial" w:hAnsi="Arial" w:cs="Arial"/>
          <w:sz w:val="24"/>
          <w:szCs w:val="24"/>
        </w:rPr>
      </w:pPr>
    </w:p>
    <w:p w:rsidR="00F2256B" w:rsidRPr="00F2256B" w:rsidRDefault="00F2256B" w:rsidP="0009664F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r>
            <w:rPr>
              <w:rFonts w:ascii="Cambria Math" w:hAnsi="Cambria Math" w:cs="Arial"/>
              <w:sz w:val="24"/>
              <w:szCs w:val="24"/>
            </w:rPr>
            <m:t>f</m:t>
          </m:r>
          <m:r>
            <w:rPr>
              <w:rFonts w:ascii="Cambria Math" w:hAnsi="Cambria Math" w:cs="Arial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6*s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,     t∈[0, 2π]</m:t>
          </m:r>
        </m:oMath>
      </m:oMathPara>
    </w:p>
    <w:p w:rsidR="00F2256B" w:rsidRPr="00F2256B" w:rsidRDefault="00F2256B" w:rsidP="0009664F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=f'</m:t>
          </m:r>
          <m:r>
            <w:rPr>
              <w:rFonts w:ascii="Cambria Math" w:hAnsi="Cambria Math" w:cs="Arial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-6*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6*s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,     t∈[0, 2π]</m:t>
          </m:r>
        </m:oMath>
      </m:oMathPara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r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=6;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t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= </w:t>
      </w: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linspace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(0, 2*pi, 1000);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x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=r*cos(t);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z=r*sin(t);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y=25;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figure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plot3(</w:t>
      </w:r>
      <w:proofErr w:type="spellStart"/>
      <w:proofErr w:type="gramStart"/>
      <w:r w:rsidRPr="00F2256B"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</w:rPr>
        <w:t>+zeros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(1,numel(x)),z);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F2256B">
        <w:rPr>
          <w:rFonts w:ascii="Courier New" w:hAnsi="Courier New" w:cs="Courier New"/>
          <w:color w:val="A020F0"/>
          <w:sz w:val="24"/>
          <w:szCs w:val="24"/>
        </w:rPr>
        <w:t>'x-axis'</w:t>
      </w:r>
      <w:r w:rsidRPr="00F2256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F2256B">
        <w:rPr>
          <w:rFonts w:ascii="Courier New" w:hAnsi="Courier New" w:cs="Courier New"/>
          <w:color w:val="A020F0"/>
          <w:sz w:val="24"/>
          <w:szCs w:val="24"/>
        </w:rPr>
        <w:t>'y-axis'</w:t>
      </w:r>
      <w:r w:rsidRPr="00F2256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zlabel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>'z-axis'</w:t>
      </w: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grid </w:t>
      </w: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axis </w:t>
      </w: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>equal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xlim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([-(r+0.4*r) (r+0.4*r)])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zlim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([-(r+0.4*r) (r+0.4*r)])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ylim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[20 30])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r=6;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t= </w:t>
      </w:r>
      <w:proofErr w:type="spellStart"/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linspace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0, 2*pi, 8);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x=r*cos(t);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z=r*sin(t);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y=25;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vx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=-r*sin(t);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vz</w:t>
      </w:r>
      <w:proofErr w:type="spellEnd"/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=r*cos(t);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vy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ax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=-r*cos(t);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az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=-r*sin(t);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ay=0;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quiver3 (</w:t>
      </w:r>
      <w:proofErr w:type="spellStart"/>
      <w:proofErr w:type="gramStart"/>
      <w:r w:rsidRPr="00F2256B"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</w:rPr>
        <w:t>+zeros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(1,numel(x)),</w:t>
      </w: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z,vx,vy+zeros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(1,numel(x)),vz,0);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quiver3 (</w:t>
      </w:r>
      <w:proofErr w:type="spellStart"/>
      <w:proofErr w:type="gramStart"/>
      <w:r w:rsidRPr="00F2256B"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</w:rPr>
        <w:t>+zeros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(1,numel(x)),</w:t>
      </w: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z,ax,ay+zeros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(1,numel(x)),az,0);</w:t>
      </w:r>
    </w:p>
    <w:p w:rsidR="00F2256B" w:rsidRPr="00F2256B" w:rsidRDefault="00F2256B" w:rsidP="0009664F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</w:p>
    <w:p w:rsidR="00F2256B" w:rsidRPr="00F2256B" w:rsidRDefault="00F2256B" w:rsidP="00F2256B">
      <w:pPr>
        <w:spacing w:after="0" w:line="240" w:lineRule="atLeast"/>
        <w:jc w:val="center"/>
        <w:rPr>
          <w:rFonts w:ascii="Arial" w:eastAsiaTheme="minorEastAsia" w:hAnsi="Arial" w:cs="Arial"/>
          <w:sz w:val="24"/>
          <w:szCs w:val="24"/>
        </w:rPr>
      </w:pPr>
      <w:r w:rsidRPr="00F2256B">
        <w:rPr>
          <w:noProof/>
          <w:sz w:val="24"/>
          <w:szCs w:val="24"/>
        </w:rPr>
        <w:drawing>
          <wp:inline distT="0" distB="0" distL="0" distR="0" wp14:anchorId="4B2D5A23" wp14:editId="5E7DE055">
            <wp:extent cx="2154706" cy="2466109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60373" cy="247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56B">
        <w:rPr>
          <w:rFonts w:ascii="Arial" w:eastAsiaTheme="minorEastAsia" w:hAnsi="Arial" w:cs="Arial"/>
          <w:sz w:val="24"/>
          <w:szCs w:val="24"/>
        </w:rPr>
        <w:tab/>
      </w:r>
      <w:r w:rsidRPr="00F2256B">
        <w:rPr>
          <w:rFonts w:ascii="Arial" w:eastAsiaTheme="minorEastAsia" w:hAnsi="Arial" w:cs="Arial"/>
          <w:sz w:val="24"/>
          <w:szCs w:val="24"/>
        </w:rPr>
        <w:tab/>
      </w:r>
      <w:r w:rsidRPr="00F2256B">
        <w:rPr>
          <w:noProof/>
          <w:sz w:val="24"/>
          <w:szCs w:val="24"/>
        </w:rPr>
        <w:drawing>
          <wp:inline distT="0" distB="0" distL="0" distR="0" wp14:anchorId="3B1FD281" wp14:editId="52457EFF">
            <wp:extent cx="2567517" cy="2458892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93800" cy="248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6B" w:rsidRPr="00F2256B" w:rsidRDefault="00F2256B" w:rsidP="0009664F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</w:p>
    <w:p w:rsidR="00F2256B" w:rsidRPr="00F2256B" w:rsidRDefault="00F2256B" w:rsidP="0009664F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  <w:r w:rsidRPr="00F2256B">
        <w:rPr>
          <w:rFonts w:ascii="Arial" w:eastAsiaTheme="minorEastAsia" w:hAnsi="Arial" w:cs="Arial"/>
          <w:sz w:val="24"/>
          <w:szCs w:val="24"/>
        </w:rPr>
        <w:t>2</w:t>
      </w:r>
    </w:p>
    <w:p w:rsidR="00F2256B" w:rsidRPr="00F2256B" w:rsidRDefault="00F2256B" w:rsidP="0009664F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</w:p>
    <w:p w:rsidR="00F2256B" w:rsidRPr="00F2256B" w:rsidRDefault="00F2256B" w:rsidP="0009664F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=f</m:t>
          </m:r>
          <m:r>
            <w:rPr>
              <w:rFonts w:ascii="Cambria Math" w:hAnsi="Cambria Math" w:cs="Arial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8*s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,     t∈[0, 2π]</m:t>
          </m:r>
        </m:oMath>
      </m:oMathPara>
    </w:p>
    <w:p w:rsidR="00F2256B" w:rsidRPr="00F2256B" w:rsidRDefault="00F2256B" w:rsidP="0009664F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</w:p>
    <w:p w:rsidR="00F2256B" w:rsidRPr="00F2256B" w:rsidRDefault="00F2256B" w:rsidP="0009664F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=f</m:t>
          </m:r>
          <m:r>
            <w:rPr>
              <w:rFonts w:ascii="Cambria Math" w:hAnsi="Cambria Math" w:cs="Arial"/>
              <w:sz w:val="24"/>
              <w:szCs w:val="24"/>
            </w:rPr>
            <m:t>''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4*s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-8*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,     t∈[0, 2π]</m:t>
          </m:r>
        </m:oMath>
      </m:oMathPara>
    </w:p>
    <w:p w:rsidR="00F2256B" w:rsidRPr="00F2256B" w:rsidRDefault="00F2256B" w:rsidP="0009664F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a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=8;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b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=4;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t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= </w:t>
      </w: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linspace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(0, 2*pi, 1000);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z=a*cos(t);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y=b*sin(t);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x=10;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figure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plot3(</w:t>
      </w: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x+zeros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</w:rPr>
        <w:t>1,numel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</w:rPr>
        <w:t>(y)),</w:t>
      </w: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y,z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F2256B">
        <w:rPr>
          <w:rFonts w:ascii="Courier New" w:hAnsi="Courier New" w:cs="Courier New"/>
          <w:color w:val="A020F0"/>
          <w:sz w:val="24"/>
          <w:szCs w:val="24"/>
        </w:rPr>
        <w:t>'x-axis'</w:t>
      </w:r>
      <w:r w:rsidRPr="00F2256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F2256B">
        <w:rPr>
          <w:rFonts w:ascii="Courier New" w:hAnsi="Courier New" w:cs="Courier New"/>
          <w:color w:val="A020F0"/>
          <w:sz w:val="24"/>
          <w:szCs w:val="24"/>
        </w:rPr>
        <w:t>'y-axis'</w:t>
      </w:r>
      <w:r w:rsidRPr="00F2256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zlabel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>'z-axis'</w:t>
      </w: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grid </w:t>
      </w: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axis </w:t>
      </w: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>equal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xlim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[6 14])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ylim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([-(b+0.4*b) (b+0.4*b)])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zlim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([-(a+0.4*a) (a+0.4*a)])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a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=8;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b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=4;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t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= </w:t>
      </w: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linspace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(0, 2*pi, 8);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z=a*cos(t);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y=b*sin(t);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x=10;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vz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=-a*sin(t);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vy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=b*cos(t);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vx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az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=-a*cos(t);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ay=-b*sin(t);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ax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=0;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quiver3 (</w:t>
      </w: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x+zeros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</w:rPr>
        <w:t>1,numel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</w:rPr>
        <w:t>(y)),</w:t>
      </w: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y,z,vx+zeros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(1,numel(y)),vy,vz,0);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quiver3 (</w:t>
      </w: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x+zeros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(</w:t>
      </w: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</w:rPr>
        <w:t>1,numel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</w:rPr>
        <w:t>(y)),</w:t>
      </w: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y,z,ax+zeros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(1,numel(y)),ay,az,0);</w:t>
      </w:r>
    </w:p>
    <w:p w:rsidR="00F2256B" w:rsidRPr="00F2256B" w:rsidRDefault="00F2256B" w:rsidP="0009664F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</w:p>
    <w:p w:rsidR="00F2256B" w:rsidRPr="00F2256B" w:rsidRDefault="00F2256B" w:rsidP="00F2256B">
      <w:pPr>
        <w:spacing w:after="0" w:line="240" w:lineRule="atLeast"/>
        <w:jc w:val="center"/>
        <w:rPr>
          <w:rFonts w:ascii="Arial" w:eastAsiaTheme="minorEastAsia" w:hAnsi="Arial" w:cs="Arial"/>
          <w:sz w:val="24"/>
          <w:szCs w:val="24"/>
        </w:rPr>
      </w:pPr>
      <w:r w:rsidRPr="00F2256B">
        <w:rPr>
          <w:noProof/>
          <w:sz w:val="24"/>
          <w:szCs w:val="24"/>
        </w:rPr>
        <w:lastRenderedPageBreak/>
        <w:drawing>
          <wp:inline distT="0" distB="0" distL="0" distR="0" wp14:anchorId="0B0165D6" wp14:editId="5F9B5069">
            <wp:extent cx="1673380" cy="2570019"/>
            <wp:effectExtent l="0" t="0" r="3175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77263" cy="2575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56B">
        <w:rPr>
          <w:rFonts w:ascii="Arial" w:eastAsiaTheme="minorEastAsia" w:hAnsi="Arial" w:cs="Arial"/>
          <w:sz w:val="24"/>
          <w:szCs w:val="24"/>
        </w:rPr>
        <w:tab/>
      </w:r>
      <w:r w:rsidRPr="00F2256B">
        <w:rPr>
          <w:rFonts w:ascii="Arial" w:eastAsiaTheme="minorEastAsia" w:hAnsi="Arial" w:cs="Arial"/>
          <w:sz w:val="24"/>
          <w:szCs w:val="24"/>
        </w:rPr>
        <w:tab/>
      </w:r>
      <w:r w:rsidRPr="00F2256B">
        <w:rPr>
          <w:noProof/>
          <w:sz w:val="24"/>
          <w:szCs w:val="24"/>
        </w:rPr>
        <w:drawing>
          <wp:inline distT="0" distB="0" distL="0" distR="0" wp14:anchorId="7E9EDAF4" wp14:editId="6DFF3F10">
            <wp:extent cx="1535218" cy="2555297"/>
            <wp:effectExtent l="0" t="0" r="825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7744" cy="2576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6B" w:rsidRPr="00F2256B" w:rsidRDefault="00F2256B" w:rsidP="0009664F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</w:p>
    <w:p w:rsidR="00F2256B" w:rsidRPr="00F2256B" w:rsidRDefault="00F2256B" w:rsidP="0009664F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  <w:r w:rsidRPr="00F2256B">
        <w:rPr>
          <w:rFonts w:ascii="Arial" w:eastAsiaTheme="minorEastAsia" w:hAnsi="Arial" w:cs="Arial"/>
          <w:sz w:val="24"/>
          <w:szCs w:val="24"/>
        </w:rPr>
        <w:t>3</w:t>
      </w:r>
    </w:p>
    <w:p w:rsidR="00F2256B" w:rsidRPr="00F2256B" w:rsidRDefault="00F2256B" w:rsidP="0009664F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</w:p>
    <w:p w:rsidR="00F2256B" w:rsidRPr="00F2256B" w:rsidRDefault="00F2256B" w:rsidP="0009664F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=f</m:t>
          </m:r>
          <m:r>
            <w:rPr>
              <w:rFonts w:ascii="Cambria Math" w:hAnsi="Cambria Math" w:cs="Arial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2*s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Arial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10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 w:cs="Arial"/>
                                    <w:sz w:val="24"/>
                                    <w:szCs w:val="24"/>
                                  </w:rPr>
                                  <m:t>4.5</m:t>
                                </m:r>
                              </m:den>
                            </m:f>
                          </m:e>
                        </m:d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2π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,     t∈[0, 9π]</m:t>
          </m:r>
        </m:oMath>
      </m:oMathPara>
    </w:p>
    <w:p w:rsidR="00F2256B" w:rsidRPr="00F2256B" w:rsidRDefault="00F2256B" w:rsidP="0009664F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</w:p>
    <w:p w:rsidR="00F2256B" w:rsidRPr="00F2256B" w:rsidRDefault="00F2256B" w:rsidP="0009664F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=f</m:t>
          </m:r>
          <m:r>
            <w:rPr>
              <w:rFonts w:ascii="Cambria Math" w:hAnsi="Cambria Math" w:cs="Arial"/>
              <w:sz w:val="24"/>
              <w:szCs w:val="24"/>
            </w:rPr>
            <m:t>''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-2*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2*s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,     t∈[0, 9π]</m:t>
          </m:r>
        </m:oMath>
      </m:oMathPara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d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=10;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r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 2;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t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 </w:t>
      </w: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linspace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(0, 9*pi, 1000);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x= r*cos(t);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y = r*sin(t);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z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 (d/9)*t/pi;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figure</w:t>
      </w:r>
      <w:proofErr w:type="gramEnd"/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plot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3(</w:t>
      </w: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x,y,z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xlabel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F2256B">
        <w:rPr>
          <w:rFonts w:ascii="Courier New" w:hAnsi="Courier New" w:cs="Courier New"/>
          <w:color w:val="A020F0"/>
          <w:sz w:val="24"/>
          <w:szCs w:val="24"/>
        </w:rPr>
        <w:t>'x-axis'</w:t>
      </w:r>
      <w:r w:rsidRPr="00F2256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ylabel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(</w:t>
      </w:r>
      <w:r w:rsidRPr="00F2256B">
        <w:rPr>
          <w:rFonts w:ascii="Courier New" w:hAnsi="Courier New" w:cs="Courier New"/>
          <w:color w:val="A020F0"/>
          <w:sz w:val="24"/>
          <w:szCs w:val="24"/>
        </w:rPr>
        <w:t>'y-axis'</w:t>
      </w:r>
      <w:r w:rsidRPr="00F2256B">
        <w:rPr>
          <w:rFonts w:ascii="Courier New" w:hAnsi="Courier New" w:cs="Courier New"/>
          <w:color w:val="000000"/>
          <w:sz w:val="24"/>
          <w:szCs w:val="24"/>
        </w:rPr>
        <w:t>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zlabel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(</w:t>
      </w: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>'z-axis'</w:t>
      </w: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grid </w:t>
      </w: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axis </w:t>
      </w: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>equal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xlim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([-(r+0.4*r) (r+0.4*r)])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ylim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([-(r+0.4*r) (r+0.4*r)])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zlim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[0 10.5])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>d =10;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r = 2;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t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 </w:t>
      </w: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linspace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(0, 9*pi, 25);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x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= r*cos(t);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y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 r*sin(t);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z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 (d/9)*t/pi;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vx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 -r*sin(t);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vy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 r*cos(t);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vz</w:t>
      </w:r>
      <w:proofErr w:type="spellEnd"/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 (d/9)/pi;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ax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= -r*cos(t);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ay = -r*sin(t);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az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quiver3 (</w:t>
      </w:r>
      <w:proofErr w:type="spellStart"/>
      <w:proofErr w:type="gramStart"/>
      <w:r w:rsidRPr="00F2256B"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</w:rPr>
        <w:t>,z,vx,vy,vz+zeros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(1,numel(y)),0);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quiver3 (</w:t>
      </w:r>
      <w:proofErr w:type="spellStart"/>
      <w:proofErr w:type="gramStart"/>
      <w:r w:rsidRPr="00F2256B"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</w:rPr>
        <w:t>,z,ax,ay,az+zeros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(1,numel(y)),0);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sz w:val="24"/>
          <w:szCs w:val="24"/>
        </w:rPr>
      </w:pPr>
      <w:r w:rsidRPr="00F2256B">
        <w:rPr>
          <w:noProof/>
          <w:sz w:val="24"/>
          <w:szCs w:val="24"/>
        </w:rPr>
        <w:drawing>
          <wp:inline distT="0" distB="0" distL="0" distR="0" wp14:anchorId="38B22CDD" wp14:editId="3FDB384A">
            <wp:extent cx="1834086" cy="2569765"/>
            <wp:effectExtent l="0" t="0" r="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63098" cy="261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56B">
        <w:rPr>
          <w:rFonts w:ascii="Courier New" w:hAnsi="Courier New" w:cs="Courier New"/>
          <w:sz w:val="24"/>
          <w:szCs w:val="24"/>
        </w:rPr>
        <w:tab/>
      </w:r>
      <w:r w:rsidRPr="00F2256B">
        <w:rPr>
          <w:noProof/>
          <w:sz w:val="24"/>
          <w:szCs w:val="24"/>
        </w:rPr>
        <w:drawing>
          <wp:inline distT="0" distB="0" distL="0" distR="0" wp14:anchorId="217C8CAD" wp14:editId="6765FE0B">
            <wp:extent cx="2749122" cy="2563091"/>
            <wp:effectExtent l="0" t="0" r="0" b="889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9017" cy="2572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256B" w:rsidRPr="00F2256B" w:rsidRDefault="00F2256B" w:rsidP="0009664F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</w:p>
    <w:p w:rsidR="00F2256B" w:rsidRPr="00F2256B" w:rsidRDefault="00F2256B" w:rsidP="0009664F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</w:p>
    <w:p w:rsidR="00F2256B" w:rsidRPr="00F2256B" w:rsidRDefault="00F2256B" w:rsidP="0009664F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  <w:r w:rsidRPr="00F2256B">
        <w:rPr>
          <w:rFonts w:ascii="Arial" w:eastAsiaTheme="minorEastAsia" w:hAnsi="Arial" w:cs="Arial"/>
          <w:sz w:val="24"/>
          <w:szCs w:val="24"/>
        </w:rPr>
        <w:t>4</w:t>
      </w:r>
    </w:p>
    <w:p w:rsidR="00F2256B" w:rsidRPr="00F2256B" w:rsidRDefault="00F2256B" w:rsidP="0009664F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v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=f</m:t>
          </m:r>
          <m:r>
            <w:rPr>
              <w:rFonts w:ascii="Cambria Math" w:hAnsi="Cambria Math" w:cs="Arial"/>
              <w:sz w:val="24"/>
              <w:szCs w:val="24"/>
            </w:rPr>
            <m:t>'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0.2</m:t>
                        </m:r>
                      </m:num>
                      <m:den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2π</m:t>
                        </m:r>
                      </m:den>
                    </m:f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3*s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,     t∈[0, 32π]</m:t>
          </m:r>
        </m:oMath>
      </m:oMathPara>
    </w:p>
    <w:p w:rsidR="00F2256B" w:rsidRPr="00F2256B" w:rsidRDefault="00F2256B" w:rsidP="0009664F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</w:p>
    <w:p w:rsidR="00F2256B" w:rsidRPr="00F2256B" w:rsidRDefault="00F2256B" w:rsidP="0009664F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=f</m:t>
          </m:r>
          <m:r>
            <w:rPr>
              <w:rFonts w:ascii="Cambria Math" w:hAnsi="Cambria Math" w:cs="Arial"/>
              <w:sz w:val="24"/>
              <w:szCs w:val="24"/>
            </w:rPr>
            <m:t>''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-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in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-3*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co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s</m:t>
                        </m:r>
                      </m:fName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e>
                    </m:func>
                  </m:e>
                </m:mr>
              </m:m>
            </m:e>
          </m:d>
          <m:r>
            <w:rPr>
              <w:rFonts w:ascii="Cambria Math" w:hAnsi="Cambria Math" w:cs="Arial"/>
              <w:sz w:val="24"/>
              <w:szCs w:val="24"/>
            </w:rPr>
            <m:t xml:space="preserve"> ,     t∈[0, 32π]</m:t>
          </m:r>
        </m:oMath>
      </m:oMathPara>
    </w:p>
    <w:p w:rsidR="00F2256B" w:rsidRPr="00F2256B" w:rsidRDefault="00F2256B" w:rsidP="0009664F">
      <w:pPr>
        <w:spacing w:after="0" w:line="240" w:lineRule="atLeast"/>
        <w:rPr>
          <w:rFonts w:ascii="Arial" w:eastAsiaTheme="minorEastAsia" w:hAnsi="Arial" w:cs="Arial"/>
          <w:sz w:val="24"/>
          <w:szCs w:val="24"/>
        </w:rPr>
      </w:pP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gap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= 0.20;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lastRenderedPageBreak/>
        <w:t>a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=3;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b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=1;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t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 </w:t>
      </w: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linspace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(0,32*pi,1000);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x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= (gap/2)*t/pi;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y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 b*sin(t);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z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 a*cos(t);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figure</w:t>
      </w:r>
      <w:proofErr w:type="gramEnd"/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plot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3(</w:t>
      </w: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x,y,z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grid</w:t>
      </w:r>
      <w:proofErr w:type="spellEnd"/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</w:t>
      </w:r>
      <w:r w:rsidRPr="00F2256B">
        <w:rPr>
          <w:rFonts w:ascii="Courier New" w:hAnsi="Courier New" w:cs="Courier New"/>
          <w:color w:val="A020F0"/>
          <w:sz w:val="24"/>
          <w:szCs w:val="24"/>
          <w:lang w:val="fr-FR"/>
        </w:rPr>
        <w:t>on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xlabel</w:t>
      </w:r>
      <w:proofErr w:type="spellEnd"/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(</w:t>
      </w:r>
      <w:r w:rsidRPr="00F2256B">
        <w:rPr>
          <w:rFonts w:ascii="Courier New" w:hAnsi="Courier New" w:cs="Courier New"/>
          <w:color w:val="A020F0"/>
          <w:sz w:val="24"/>
          <w:szCs w:val="24"/>
          <w:lang w:val="fr-FR"/>
        </w:rPr>
        <w:t>'x-axis'</w:t>
      </w:r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ylabel</w:t>
      </w:r>
      <w:proofErr w:type="spellEnd"/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(</w:t>
      </w:r>
      <w:r w:rsidRPr="00F2256B">
        <w:rPr>
          <w:rFonts w:ascii="Courier New" w:hAnsi="Courier New" w:cs="Courier New"/>
          <w:color w:val="A020F0"/>
          <w:sz w:val="24"/>
          <w:szCs w:val="24"/>
          <w:lang w:val="fr-FR"/>
        </w:rPr>
        <w:t>'y-axis'</w:t>
      </w:r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spellStart"/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zlabel</w:t>
      </w:r>
      <w:proofErr w:type="spellEnd"/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(</w:t>
      </w:r>
      <w:r w:rsidRPr="00F2256B">
        <w:rPr>
          <w:rFonts w:ascii="Courier New" w:hAnsi="Courier New" w:cs="Courier New"/>
          <w:color w:val="A020F0"/>
          <w:sz w:val="24"/>
          <w:szCs w:val="24"/>
          <w:lang w:val="fr-FR"/>
        </w:rPr>
        <w:t>'z-axis'</w:t>
      </w:r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axis </w:t>
      </w: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>equal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xlim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[0 3.5])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ylim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([-(b+0.4*b) (b+0.4*b)])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zlim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>([-(a+0.4*a) (a+0.4*a)])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hold </w:t>
      </w: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>on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F2256B">
        <w:rPr>
          <w:rFonts w:ascii="Courier New" w:hAnsi="Courier New" w:cs="Courier New"/>
          <w:color w:val="A020F0"/>
          <w:sz w:val="24"/>
          <w:szCs w:val="24"/>
          <w:lang w:val="en-US"/>
        </w:rPr>
        <w:t xml:space="preserve"> 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t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 </w:t>
      </w: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linspace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(0, 32*pi, 26);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gap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= 0.20;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a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=3;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b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=1;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x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= (gap/2)*t/pi;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y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 b*sin(t);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z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 a*cos(t);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fr-FR"/>
        </w:rPr>
      </w:pPr>
      <w:proofErr w:type="gramStart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>vx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  <w:lang w:val="fr-FR"/>
        </w:rPr>
        <w:t xml:space="preserve"> = (gap/2)/pi;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vy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= b*cos(t);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vz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= -a*sin(t);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ax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= 0;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ay = -b*sin(t);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az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= -a*cos(t);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quiver3 (</w:t>
      </w:r>
      <w:proofErr w:type="spellStart"/>
      <w:proofErr w:type="gramStart"/>
      <w:r w:rsidRPr="00F2256B"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</w:rPr>
        <w:t>,z,vx+zeros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(1,numel(</w:t>
      </w:r>
      <w:proofErr w:type="spellStart"/>
      <w:r w:rsidRPr="00F2256B">
        <w:rPr>
          <w:rFonts w:ascii="Courier New" w:hAnsi="Courier New" w:cs="Courier New"/>
          <w:color w:val="000000"/>
          <w:sz w:val="24"/>
          <w:szCs w:val="24"/>
        </w:rPr>
        <w:t>vy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)),vy,vz,0);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F2256B">
        <w:rPr>
          <w:rFonts w:ascii="Courier New" w:hAnsi="Courier New" w:cs="Courier New"/>
          <w:color w:val="000000"/>
          <w:sz w:val="24"/>
          <w:szCs w:val="24"/>
        </w:rPr>
        <w:t>quiver3 (</w:t>
      </w:r>
      <w:proofErr w:type="spellStart"/>
      <w:proofErr w:type="gramStart"/>
      <w:r w:rsidRPr="00F2256B">
        <w:rPr>
          <w:rFonts w:ascii="Courier New" w:hAnsi="Courier New" w:cs="Courier New"/>
          <w:color w:val="000000"/>
          <w:sz w:val="24"/>
          <w:szCs w:val="24"/>
        </w:rPr>
        <w:t>x,y</w:t>
      </w:r>
      <w:proofErr w:type="gramEnd"/>
      <w:r w:rsidRPr="00F2256B">
        <w:rPr>
          <w:rFonts w:ascii="Courier New" w:hAnsi="Courier New" w:cs="Courier New"/>
          <w:color w:val="000000"/>
          <w:sz w:val="24"/>
          <w:szCs w:val="24"/>
        </w:rPr>
        <w:t>,z,ax+zeros</w:t>
      </w:r>
      <w:proofErr w:type="spellEnd"/>
      <w:r w:rsidRPr="00F2256B">
        <w:rPr>
          <w:rFonts w:ascii="Courier New" w:hAnsi="Courier New" w:cs="Courier New"/>
          <w:color w:val="000000"/>
          <w:sz w:val="24"/>
          <w:szCs w:val="24"/>
        </w:rPr>
        <w:t>(1,numel(ay)),ay,az,0);</w:t>
      </w:r>
    </w:p>
    <w:p w:rsidR="00F2256B" w:rsidRPr="00F2256B" w:rsidRDefault="00F2256B" w:rsidP="00F225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F2256B" w:rsidRPr="00F2256B" w:rsidRDefault="00F2256B" w:rsidP="00F2256B">
      <w:pPr>
        <w:spacing w:after="0" w:line="240" w:lineRule="atLeast"/>
        <w:jc w:val="center"/>
        <w:rPr>
          <w:rFonts w:ascii="Arial" w:hAnsi="Arial" w:cs="Arial"/>
          <w:sz w:val="24"/>
          <w:szCs w:val="24"/>
        </w:rPr>
      </w:pPr>
      <w:r w:rsidRPr="00F2256B">
        <w:rPr>
          <w:noProof/>
          <w:sz w:val="24"/>
          <w:szCs w:val="24"/>
        </w:rPr>
        <w:lastRenderedPageBreak/>
        <w:drawing>
          <wp:inline distT="0" distB="0" distL="0" distR="0" wp14:anchorId="2D73409B" wp14:editId="123C9A17">
            <wp:extent cx="1778901" cy="2563091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0475" cy="256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2256B">
        <w:rPr>
          <w:rFonts w:ascii="Arial" w:hAnsi="Arial" w:cs="Arial"/>
          <w:sz w:val="24"/>
          <w:szCs w:val="24"/>
        </w:rPr>
        <w:tab/>
      </w:r>
      <w:r w:rsidRPr="00F2256B">
        <w:rPr>
          <w:rFonts w:ascii="Arial" w:hAnsi="Arial" w:cs="Arial"/>
          <w:sz w:val="24"/>
          <w:szCs w:val="24"/>
        </w:rPr>
        <w:tab/>
      </w:r>
      <w:r w:rsidRPr="00F2256B">
        <w:rPr>
          <w:noProof/>
          <w:sz w:val="24"/>
          <w:szCs w:val="24"/>
        </w:rPr>
        <w:drawing>
          <wp:inline distT="0" distB="0" distL="0" distR="0" wp14:anchorId="33F02B58" wp14:editId="79A488C5">
            <wp:extent cx="1241166" cy="2620240"/>
            <wp:effectExtent l="0" t="0" r="0" b="889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62127" cy="2664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2256B" w:rsidRPr="00F2256B" w:rsidSect="00376B45">
      <w:headerReference w:type="default" r:id="rId19"/>
      <w:pgSz w:w="12240" w:h="15840"/>
      <w:pgMar w:top="1276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3CE3" w:rsidRDefault="00A83CE3" w:rsidP="00376B45">
      <w:pPr>
        <w:spacing w:after="0" w:line="240" w:lineRule="auto"/>
      </w:pPr>
      <w:r>
        <w:separator/>
      </w:r>
    </w:p>
  </w:endnote>
  <w:endnote w:type="continuationSeparator" w:id="0">
    <w:p w:rsidR="00A83CE3" w:rsidRDefault="00A83CE3" w:rsidP="00376B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3CE3" w:rsidRDefault="00A83CE3" w:rsidP="00376B45">
      <w:pPr>
        <w:spacing w:after="0" w:line="240" w:lineRule="auto"/>
      </w:pPr>
      <w:r>
        <w:separator/>
      </w:r>
    </w:p>
  </w:footnote>
  <w:footnote w:type="continuationSeparator" w:id="0">
    <w:p w:rsidR="00A83CE3" w:rsidRDefault="00A83CE3" w:rsidP="00376B4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6B45" w:rsidRPr="00376B45" w:rsidRDefault="00376B45" w:rsidP="00376B45">
    <w:pPr>
      <w:pStyle w:val="Encabezado"/>
      <w:jc w:val="right"/>
      <w:rPr>
        <w:rFonts w:ascii="Arial" w:hAnsi="Arial" w:cs="Arial"/>
      </w:rPr>
    </w:pPr>
    <w:r w:rsidRPr="00376B45">
      <w:rPr>
        <w:rFonts w:ascii="Arial" w:hAnsi="Arial" w:cs="Arial"/>
      </w:rPr>
      <w:t>Alejandro López Vázquez</w:t>
    </w:r>
  </w:p>
  <w:p w:rsidR="00376B45" w:rsidRPr="00376B45" w:rsidRDefault="00376B45" w:rsidP="00376B45">
    <w:pPr>
      <w:pStyle w:val="Encabezado"/>
      <w:jc w:val="right"/>
      <w:rPr>
        <w:rFonts w:ascii="Arial" w:hAnsi="Arial" w:cs="Arial"/>
      </w:rPr>
    </w:pPr>
    <w:r w:rsidRPr="00376B45">
      <w:rPr>
        <w:rFonts w:ascii="Arial" w:hAnsi="Arial" w:cs="Arial"/>
      </w:rPr>
      <w:t>A01171715</w:t>
    </w:r>
  </w:p>
  <w:p w:rsidR="00376B45" w:rsidRPr="00376B45" w:rsidRDefault="00376B45" w:rsidP="00376B45">
    <w:pPr>
      <w:pStyle w:val="Encabezado"/>
      <w:jc w:val="right"/>
      <w:rPr>
        <w:rFonts w:ascii="Arial" w:hAnsi="Arial" w:cs="Arial"/>
      </w:rPr>
    </w:pPr>
    <w:r w:rsidRPr="00376B45">
      <w:rPr>
        <w:rFonts w:ascii="Arial" w:hAnsi="Arial" w:cs="Arial"/>
      </w:rPr>
      <w:t xml:space="preserve">ITESM Campus </w:t>
    </w:r>
    <w:proofErr w:type="spellStart"/>
    <w:r w:rsidRPr="00376B45">
      <w:rPr>
        <w:rFonts w:ascii="Arial" w:hAnsi="Arial" w:cs="Arial"/>
      </w:rPr>
      <w:t>Qro</w:t>
    </w:r>
    <w:proofErr w:type="spellEnd"/>
    <w:r w:rsidRPr="00376B45">
      <w:rPr>
        <w:rFonts w:ascii="Arial" w:hAnsi="Arial" w:cs="Arial"/>
      </w:rPr>
      <w:t>.</w:t>
    </w:r>
  </w:p>
  <w:p w:rsidR="00376B45" w:rsidRPr="00376B45" w:rsidRDefault="00376B45" w:rsidP="00376B45">
    <w:pPr>
      <w:pStyle w:val="Encabezado"/>
      <w:jc w:val="right"/>
      <w:rPr>
        <w:rFonts w:ascii="Arial" w:hAnsi="Arial" w:cs="Arial"/>
      </w:rPr>
    </w:pPr>
    <w:r w:rsidRPr="00376B45">
      <w:rPr>
        <w:rFonts w:ascii="Arial" w:hAnsi="Arial" w:cs="Arial"/>
      </w:rPr>
      <w:t>Maestría en Ciencias de la Ingeniería (MCI)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3C3A8D"/>
    <w:multiLevelType w:val="hybridMultilevel"/>
    <w:tmpl w:val="CF9ABF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4F"/>
    <w:rsid w:val="0009664F"/>
    <w:rsid w:val="000979A9"/>
    <w:rsid w:val="00376B45"/>
    <w:rsid w:val="005A081E"/>
    <w:rsid w:val="007310EB"/>
    <w:rsid w:val="00811D0E"/>
    <w:rsid w:val="00A83CE3"/>
    <w:rsid w:val="00DE001F"/>
    <w:rsid w:val="00F22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66CB3"/>
  <w15:chartTrackingRefBased/>
  <w15:docId w15:val="{6C31F111-8025-4A09-9C74-A8589B182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76B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6B45"/>
  </w:style>
  <w:style w:type="paragraph" w:styleId="Piedepgina">
    <w:name w:val="footer"/>
    <w:basedOn w:val="Normal"/>
    <w:link w:val="PiedepginaCar"/>
    <w:uiPriority w:val="99"/>
    <w:unhideWhenUsed/>
    <w:rsid w:val="00376B4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6B45"/>
  </w:style>
  <w:style w:type="paragraph" w:styleId="Prrafodelista">
    <w:name w:val="List Paragraph"/>
    <w:basedOn w:val="Normal"/>
    <w:uiPriority w:val="34"/>
    <w:qFormat/>
    <w:rsid w:val="0009664F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F2256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jandro\Documents\Plantillas%20personalizadas%20de%20Office\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Tareas.dotx</Template>
  <TotalTime>4478</TotalTime>
  <Pages>11</Pages>
  <Words>736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LV</dc:creator>
  <cp:keywords/>
  <dc:description/>
  <cp:lastModifiedBy>Alejandro LV</cp:lastModifiedBy>
  <cp:revision>1</cp:revision>
  <cp:lastPrinted>2020-02-15T17:37:00Z</cp:lastPrinted>
  <dcterms:created xsi:type="dcterms:W3CDTF">2020-04-04T23:27:00Z</dcterms:created>
  <dcterms:modified xsi:type="dcterms:W3CDTF">2020-04-08T05:19:00Z</dcterms:modified>
</cp:coreProperties>
</file>